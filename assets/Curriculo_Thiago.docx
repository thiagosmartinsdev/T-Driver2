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B7CE5" w14:textId="04882F13" w:rsidR="006C492B" w:rsidRPr="00C40D75" w:rsidRDefault="00BB456C" w:rsidP="008C4183">
      <w:pPr>
        <w:pStyle w:val="Nome"/>
        <w:tabs>
          <w:tab w:val="left" w:pos="5955"/>
        </w:tabs>
        <w:ind w:left="0"/>
      </w:pPr>
      <w:sdt>
        <w:sdtPr>
          <w:rPr>
            <w:color w:val="7E97AD" w:themeColor="accent1"/>
            <w:sz w:val="28"/>
            <w:szCs w:val="28"/>
          </w:rPr>
          <w:alias w:val="Seu nome"/>
          <w:tag w:val=""/>
          <w:id w:val="1197042864"/>
          <w:placeholder>
            <w:docPart w:val="B927982430B74DF2BCE2F2585CD268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caps w:val="0"/>
            <w:color w:val="FFFFFF" w:themeColor="background1"/>
          </w:rPr>
        </w:sdtEndPr>
        <w:sdtContent>
          <w:r w:rsidR="004D029E" w:rsidRPr="003A3B90">
            <w:rPr>
              <w:sz w:val="28"/>
              <w:szCs w:val="28"/>
            </w:rPr>
            <w:t>Thiago</w:t>
          </w:r>
          <w:r w:rsidR="006C492B" w:rsidRPr="003A3B90">
            <w:rPr>
              <w:sz w:val="28"/>
              <w:szCs w:val="28"/>
            </w:rPr>
            <w:t xml:space="preserve"> silva</w:t>
          </w:r>
          <w:r w:rsidR="004D029E" w:rsidRPr="003A3B90">
            <w:rPr>
              <w:sz w:val="28"/>
              <w:szCs w:val="28"/>
            </w:rPr>
            <w:t xml:space="preserve"> Martins</w:t>
          </w:r>
        </w:sdtContent>
      </w:sdt>
    </w:p>
    <w:p w14:paraId="47649E56" w14:textId="09EF7ABF" w:rsidR="008F1FEC" w:rsidRDefault="008F1FEC" w:rsidP="006C492B">
      <w:pPr>
        <w:pStyle w:val="Informaesdocontato"/>
      </w:pPr>
      <w:r>
        <w:t>3</w:t>
      </w:r>
      <w:r w:rsidR="00325AE6">
        <w:t>2</w:t>
      </w:r>
      <w:r>
        <w:t xml:space="preserve"> Anos</w:t>
      </w:r>
    </w:p>
    <w:p w14:paraId="6F786A63" w14:textId="678292C6" w:rsidR="008F1FEC" w:rsidRDefault="008F1FEC" w:rsidP="006C492B">
      <w:pPr>
        <w:pStyle w:val="Informaesdocontato"/>
      </w:pPr>
      <w:r>
        <w:t>Belo Horizonte - MG</w:t>
      </w:r>
    </w:p>
    <w:p w14:paraId="4265C03E" w14:textId="453441DA" w:rsidR="006C492B" w:rsidRPr="00C40D75" w:rsidRDefault="00BB456C" w:rsidP="006C492B">
      <w:pPr>
        <w:pStyle w:val="Informaesdocontato"/>
      </w:pPr>
      <w:sdt>
        <w:sdtPr>
          <w:alias w:val="Telefone"/>
          <w:tag w:val="Telefone"/>
          <w:id w:val="599758962"/>
          <w:placeholder>
            <w:docPart w:val="69D921DC64E84AA18372F797D2A9110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B70145">
            <w:t>(31) 99107-1831</w:t>
          </w:r>
        </w:sdtContent>
      </w:sdt>
    </w:p>
    <w:p w14:paraId="548CD8D3" w14:textId="3C3BE38C" w:rsidR="006C492B" w:rsidRDefault="00BB456C" w:rsidP="00B70145">
      <w:pPr>
        <w:pStyle w:val="Informaesdocontato"/>
      </w:pPr>
      <w:hyperlink r:id="rId11" w:history="1">
        <w:r w:rsidR="00B70145" w:rsidRPr="00351029">
          <w:rPr>
            <w:rStyle w:val="Hyperlink"/>
          </w:rPr>
          <w:t>thiagomartinsdevv@gmail.com</w:t>
        </w:r>
      </w:hyperlink>
    </w:p>
    <w:p w14:paraId="250A60EF" w14:textId="5F3602D8" w:rsidR="00B70145" w:rsidRPr="006C492B" w:rsidRDefault="00B70145" w:rsidP="00B70145">
      <w:pPr>
        <w:pStyle w:val="Informaesdocontato"/>
      </w:pPr>
      <w:r>
        <w:t>http://github.com/thiagosmartinsdev</w:t>
      </w:r>
    </w:p>
    <w:tbl>
      <w:tblPr>
        <w:tblStyle w:val="Tabeladocurrculo"/>
        <w:tblW w:w="4984" w:type="pct"/>
        <w:tblLook w:val="04A0" w:firstRow="1" w:lastRow="0" w:firstColumn="1" w:lastColumn="0" w:noHBand="0" w:noVBand="1"/>
        <w:tblDescription w:val="Resume"/>
      </w:tblPr>
      <w:tblGrid>
        <w:gridCol w:w="1753"/>
        <w:gridCol w:w="449"/>
        <w:gridCol w:w="7574"/>
      </w:tblGrid>
      <w:tr w:rsidR="00886970" w:rsidRPr="00930666" w14:paraId="4C9A9ACC" w14:textId="77777777" w:rsidTr="00A83AFC">
        <w:trPr>
          <w:trHeight w:val="57"/>
        </w:trPr>
        <w:tc>
          <w:tcPr>
            <w:tcW w:w="1753" w:type="dxa"/>
          </w:tcPr>
          <w:p w14:paraId="3A66E960" w14:textId="5F64E049" w:rsidR="00886970" w:rsidRDefault="00A83AFC">
            <w:pPr>
              <w:pStyle w:val="ttulo10"/>
            </w:pPr>
            <w:r>
              <w:t>RESUMO</w:t>
            </w:r>
          </w:p>
        </w:tc>
        <w:tc>
          <w:tcPr>
            <w:tcW w:w="449" w:type="dxa"/>
          </w:tcPr>
          <w:p w14:paraId="1913CFBC" w14:textId="77777777" w:rsidR="00886970" w:rsidRDefault="00886970"/>
        </w:tc>
        <w:tc>
          <w:tcPr>
            <w:tcW w:w="7574" w:type="dxa"/>
          </w:tcPr>
          <w:p w14:paraId="28151A31" w14:textId="0A2F4DAE" w:rsidR="00886970" w:rsidRPr="003A3B90" w:rsidRDefault="00A83AFC" w:rsidP="006C492B">
            <w:pPr>
              <w:pStyle w:val="Textodocurrculo"/>
              <w:tabs>
                <w:tab w:val="left" w:pos="7106"/>
              </w:tabs>
              <w:ind w:right="7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Profissional com </w:t>
            </w:r>
            <w:r w:rsidR="00900D6E">
              <w:rPr>
                <w:sz w:val="22"/>
                <w:szCs w:val="22"/>
              </w:rPr>
              <w:t>aproximadamente 2</w:t>
            </w:r>
            <w:r>
              <w:rPr>
                <w:sz w:val="22"/>
                <w:szCs w:val="22"/>
              </w:rPr>
              <w:t xml:space="preserve"> de experiência em desenvolvimento mobile utilizando o SDK Flutter</w:t>
            </w:r>
            <w:r w:rsidR="00042484">
              <w:rPr>
                <w:sz w:val="22"/>
                <w:szCs w:val="22"/>
              </w:rPr>
              <w:t xml:space="preserve"> e</w:t>
            </w:r>
            <w:r>
              <w:rPr>
                <w:sz w:val="22"/>
                <w:szCs w:val="22"/>
              </w:rPr>
              <w:t xml:space="preserve"> 3 anos de experiência em desenvolvimento web utilizando Java, Javascript e SGBD Postgres.</w:t>
            </w:r>
          </w:p>
        </w:tc>
      </w:tr>
      <w:tr w:rsidR="0086573A" w:rsidRPr="00930666" w14:paraId="2C722BB0" w14:textId="77777777" w:rsidTr="00F3356A">
        <w:trPr>
          <w:trHeight w:val="6287"/>
        </w:trPr>
        <w:tc>
          <w:tcPr>
            <w:tcW w:w="1753" w:type="dxa"/>
          </w:tcPr>
          <w:p w14:paraId="4485B109" w14:textId="77777777" w:rsidR="0086573A" w:rsidRDefault="0086573A" w:rsidP="0086573A">
            <w:pPr>
              <w:pStyle w:val="ttulo10"/>
            </w:pPr>
            <w:r>
              <w:t>Experiência pROFISSIONAL</w:t>
            </w:r>
          </w:p>
        </w:tc>
        <w:tc>
          <w:tcPr>
            <w:tcW w:w="449" w:type="dxa"/>
          </w:tcPr>
          <w:p w14:paraId="57E580EE" w14:textId="77777777" w:rsidR="0086573A" w:rsidRDefault="0086573A" w:rsidP="0086573A"/>
        </w:tc>
        <w:tc>
          <w:tcPr>
            <w:tcW w:w="7574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p w14:paraId="1A90226C" w14:textId="26DE714E" w:rsidR="0086573A" w:rsidRPr="00C40D75" w:rsidRDefault="0086573A" w:rsidP="0086573A">
                <w:pPr>
                  <w:pStyle w:val="ttulo20"/>
                </w:pPr>
                <w:r>
                  <w:t>UBer</w:t>
                </w:r>
              </w:p>
              <w:p w14:paraId="26855BA8" w14:textId="61410D20" w:rsidR="0086573A" w:rsidRDefault="003A3B90" w:rsidP="0086573A">
                <w:pPr>
                  <w:pStyle w:val="Textodocurrculo"/>
                </w:pPr>
                <w:r>
                  <w:t xml:space="preserve">Desde </w:t>
                </w:r>
                <w:r w:rsidR="0086573A">
                  <w:t xml:space="preserve">06/2017 </w:t>
                </w:r>
              </w:p>
              <w:p w14:paraId="106DDE53" w14:textId="6B47C5C0" w:rsidR="004500FB" w:rsidRDefault="0086573A" w:rsidP="0086573A">
                <w:pPr>
                  <w:pStyle w:val="Textodocurrculo"/>
                </w:pPr>
                <w:r>
                  <w:t>Motorista</w:t>
                </w:r>
                <w:r w:rsidR="008F1FEC">
                  <w:t xml:space="preserve"> de aplicativo.</w:t>
                </w:r>
              </w:p>
              <w:p w14:paraId="55FABC21" w14:textId="01E99DEC" w:rsidR="004500FB" w:rsidRDefault="004500FB" w:rsidP="00042484">
                <w:pPr>
                  <w:pStyle w:val="ttulo20"/>
                </w:pPr>
                <w:r w:rsidRPr="004500FB">
                  <w:t>Desenvolvedor Mobile</w:t>
                </w:r>
              </w:p>
              <w:p w14:paraId="7A5C1E68" w14:textId="29ABE7FE" w:rsidR="004500FB" w:rsidRDefault="004500FB" w:rsidP="0086573A">
                <w:pPr>
                  <w:pStyle w:val="Textodocurrculo"/>
                </w:pPr>
                <w:r>
                  <w:t>Desde 11/2019</w:t>
                </w:r>
              </w:p>
              <w:p w14:paraId="187ED484" w14:textId="6305A1B5" w:rsidR="00A83AFC" w:rsidRPr="00C40D75" w:rsidRDefault="004500FB" w:rsidP="00042484">
                <w:r>
                  <w:t xml:space="preserve">Desenvolvimento de aplicações Mobile utilizando Flutter. Experiência com gerenciadores de estado MobX e GetX, integração com API REST, BD Sqlite, Firebase. Aplicativo </w:t>
                </w:r>
                <w:r w:rsidR="00841091">
                  <w:t xml:space="preserve">desenvolvido </w:t>
                </w:r>
                <w:r>
                  <w:t>TDriver, controle financeiro para motoristas de aplicativo (Não publicado)</w:t>
                </w:r>
                <w:r w:rsidR="00042484">
                  <w:t>.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E9B504F2B73245C5A95BA71B8138C60E"/>
                  </w:placeholder>
                  <w15:appearance w15:val="hidden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  <w15:appearance w15:val="hidden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39404615"/>
                          <w:placeholder>
                            <w:docPart w:val="9BE3DC5FC9004249BDF233F12E668D3E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1254FEE7" w14:textId="77777777" w:rsidR="0086573A" w:rsidRPr="00C40D75" w:rsidRDefault="0086573A" w:rsidP="0086573A">
                            <w:pPr>
                              <w:pStyle w:val="ttulo20"/>
                            </w:pPr>
                            <w:r>
                              <w:t>Auge Tecnologia e sistemas</w:t>
                            </w:r>
                          </w:p>
                          <w:p w14:paraId="61C38CAD" w14:textId="6708128F" w:rsidR="0086573A" w:rsidRDefault="0086573A" w:rsidP="0086573A">
                            <w:pPr>
                              <w:pStyle w:val="Textodocurrculo"/>
                            </w:pPr>
                            <w:r>
                              <w:t xml:space="preserve">03/2015 </w:t>
                            </w:r>
                            <w:r w:rsidR="008F1FEC">
                              <w:t xml:space="preserve">- </w:t>
                            </w:r>
                            <w:r>
                              <w:t>05/2017</w:t>
                            </w:r>
                          </w:p>
                          <w:p w14:paraId="25F8C1DC" w14:textId="4032D214" w:rsidR="0086573A" w:rsidRPr="00C40D75" w:rsidRDefault="0086573A" w:rsidP="0086573A">
                            <w:pPr>
                              <w:pStyle w:val="Textodocurrculo"/>
                            </w:pPr>
                            <w:r>
                              <w:t xml:space="preserve">Desenvolvedor </w:t>
                            </w:r>
                            <w:r w:rsidR="008F1FEC">
                              <w:t>Java</w:t>
                            </w:r>
                            <w:r w:rsidR="004E067E">
                              <w:t xml:space="preserve"> Fullstack</w:t>
                            </w:r>
                            <w:r w:rsidR="008F1FEC">
                              <w:t>.</w:t>
                            </w:r>
                          </w:p>
                        </w:sdtContent>
                      </w:sdt>
                      <w:p w14:paraId="38459087" w14:textId="6AB98C49" w:rsidR="00A83AFC" w:rsidRDefault="0086573A" w:rsidP="0086573A">
                        <w:r>
                          <w:t xml:space="preserve">Desenvolvimento de </w:t>
                        </w:r>
                        <w:r w:rsidR="00A83AFC">
                          <w:t xml:space="preserve">aplicações Web utilizando framework próprio, </w:t>
                        </w:r>
                        <w:r w:rsidR="008F1FEC">
                          <w:t>Javascript</w:t>
                        </w:r>
                        <w:r w:rsidR="00A83AFC">
                          <w:t>, Dojo Toolkit, Postgres</w:t>
                        </w:r>
                        <w:r w:rsidR="004500FB">
                          <w:t>SQL</w:t>
                        </w:r>
                        <w:r w:rsidR="00A83AFC">
                          <w:t xml:space="preserve">, </w:t>
                        </w:r>
                        <w:r>
                          <w:t xml:space="preserve">manutenção em código legado, experiência com sistema de controle de versão </w:t>
                        </w:r>
                        <w:r w:rsidR="00A83AFC">
                          <w:t>Redmine</w:t>
                        </w:r>
                        <w:r>
                          <w:t>, contagem de pontos de função, análise de casos de uso dentre outros.</w:t>
                        </w:r>
                      </w:p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017930156"/>
                          <w:placeholder>
                            <w:docPart w:val="12C1D1B1FD9C413FBF8433954A015CDA"/>
                          </w:placeholder>
                          <w15:appearance w15:val="hidden"/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39E44B94" w14:textId="77777777" w:rsidR="0086573A" w:rsidRPr="00C40D75" w:rsidRDefault="0086573A" w:rsidP="0086573A">
                            <w:pPr>
                              <w:pStyle w:val="ttulo20"/>
                            </w:pPr>
                            <w:r>
                              <w:t>Anjos da guarda</w:t>
                            </w:r>
                          </w:p>
                          <w:p w14:paraId="06343D64" w14:textId="77777777" w:rsidR="0086573A" w:rsidRDefault="0086573A" w:rsidP="0086573A">
                            <w:pPr>
                              <w:pStyle w:val="Textodocurrculo"/>
                            </w:pPr>
                            <w:r>
                              <w:t>05/2014 até 03/2015</w:t>
                            </w:r>
                          </w:p>
                          <w:p w14:paraId="1D23E9E4" w14:textId="77777777" w:rsidR="0086573A" w:rsidRPr="00C40D75" w:rsidRDefault="0086573A" w:rsidP="0086573A">
                            <w:pPr>
                              <w:pStyle w:val="Textodocurrculo"/>
                            </w:pPr>
                            <w:r>
                              <w:t>Técnico Segurança Eletrônica</w:t>
                            </w:r>
                          </w:p>
                          <w:p w14:paraId="05D08B06" w14:textId="77777777" w:rsidR="0086573A" w:rsidRPr="00C40D75" w:rsidRDefault="0086573A" w:rsidP="0086573A">
                            <w:r>
                              <w:t>Instalação, manutenção e configuração de sistemas de alarmes, CFTV e cerca elétrica.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41091" w:rsidRPr="00930666" w14:paraId="56DA5A84" w14:textId="77777777" w:rsidTr="00F3356A">
        <w:trPr>
          <w:trHeight w:val="484"/>
        </w:trPr>
        <w:tc>
          <w:tcPr>
            <w:tcW w:w="1753" w:type="dxa"/>
          </w:tcPr>
          <w:p w14:paraId="189D8293" w14:textId="7C7279B0" w:rsidR="00841091" w:rsidRDefault="00841091" w:rsidP="008B2EB1">
            <w:pPr>
              <w:pStyle w:val="ttulo10"/>
            </w:pPr>
            <w:r>
              <w:t>Formação Acadêmica</w:t>
            </w:r>
          </w:p>
        </w:tc>
        <w:tc>
          <w:tcPr>
            <w:tcW w:w="449" w:type="dxa"/>
          </w:tcPr>
          <w:p w14:paraId="6DA70E47" w14:textId="77777777" w:rsidR="00841091" w:rsidRDefault="00841091" w:rsidP="008B2EB1"/>
        </w:tc>
        <w:tc>
          <w:tcPr>
            <w:tcW w:w="7574" w:type="dxa"/>
          </w:tcPr>
          <w:p w14:paraId="5BF5AC28" w14:textId="77777777" w:rsidR="00841091" w:rsidRDefault="00841091" w:rsidP="0047662E">
            <w:pPr>
              <w:pStyle w:val="ttulo20"/>
              <w:rPr>
                <w:lang w:val="en-US"/>
              </w:rPr>
            </w:pPr>
            <w:r>
              <w:rPr>
                <w:lang w:val="en-US"/>
              </w:rPr>
              <w:t>Unopar</w:t>
            </w:r>
          </w:p>
          <w:p w14:paraId="61FD8B6A" w14:textId="02092F47" w:rsidR="0047662E" w:rsidRPr="003A3B90" w:rsidRDefault="0047662E" w:rsidP="00F3356A">
            <w:pPr>
              <w:rPr>
                <w:rFonts w:ascii="Verdana" w:hAnsi="Verdana"/>
                <w:lang w:val="en-US"/>
              </w:rPr>
            </w:pPr>
            <w:r>
              <w:rPr>
                <w:lang w:val="en-US"/>
              </w:rPr>
              <w:t>Graduação: Análise e desenvolvimento de sistemas. 2020 - 2022</w:t>
            </w:r>
          </w:p>
        </w:tc>
      </w:tr>
      <w:tr w:rsidR="0047662E" w:rsidRPr="00930666" w14:paraId="2CAAD4A7" w14:textId="77777777" w:rsidTr="0047662E">
        <w:trPr>
          <w:trHeight w:val="993"/>
        </w:trPr>
        <w:tc>
          <w:tcPr>
            <w:tcW w:w="1753" w:type="dxa"/>
          </w:tcPr>
          <w:p w14:paraId="757E3038" w14:textId="53C0D551" w:rsidR="0047662E" w:rsidRDefault="0047662E" w:rsidP="00F3356A">
            <w:pPr>
              <w:pStyle w:val="ttulo10"/>
              <w:jc w:val="left"/>
            </w:pPr>
            <w:r>
              <w:t>Cursos Adicionais</w:t>
            </w:r>
          </w:p>
        </w:tc>
        <w:tc>
          <w:tcPr>
            <w:tcW w:w="449" w:type="dxa"/>
          </w:tcPr>
          <w:p w14:paraId="050CB7C7" w14:textId="77777777" w:rsidR="0047662E" w:rsidRDefault="0047662E" w:rsidP="0047662E"/>
        </w:tc>
        <w:tc>
          <w:tcPr>
            <w:tcW w:w="7574" w:type="dxa"/>
          </w:tcPr>
          <w:p w14:paraId="1A4A5DC7" w14:textId="5F41A7F2" w:rsidR="0047662E" w:rsidRDefault="0047662E" w:rsidP="0047662E">
            <w:pPr>
              <w:pStyle w:val="ttulo20"/>
              <w:rPr>
                <w:lang w:val="en-US"/>
              </w:rPr>
            </w:pPr>
            <w:r>
              <w:rPr>
                <w:lang w:val="en-US"/>
              </w:rPr>
              <w:t>Udemy (Cursando)</w:t>
            </w:r>
          </w:p>
          <w:p w14:paraId="5F0E1CDF" w14:textId="77777777" w:rsidR="00042484" w:rsidRDefault="0047662E" w:rsidP="0047662E">
            <w:pPr>
              <w:spacing w:after="120" w:line="240" w:lineRule="auto"/>
              <w:rPr>
                <w:rFonts w:ascii="Verdana" w:hAnsi="Verdana"/>
                <w:lang w:val="en-US"/>
              </w:rPr>
            </w:pPr>
            <w:r w:rsidRPr="0047662E">
              <w:rPr>
                <w:rFonts w:ascii="Verdana" w:hAnsi="Verdana"/>
                <w:lang w:val="en-US"/>
              </w:rPr>
              <w:t xml:space="preserve">Spring Boot, Hibernate, REST, JWT, S3, MySQL. </w:t>
            </w:r>
          </w:p>
          <w:p w14:paraId="5DF90445" w14:textId="77777777" w:rsidR="00042484" w:rsidRDefault="00042484" w:rsidP="00F3356A">
            <w:pPr>
              <w:pStyle w:val="ttulo20"/>
              <w:rPr>
                <w:lang w:val="en-US"/>
              </w:rPr>
            </w:pPr>
            <w:r>
              <w:rPr>
                <w:lang w:val="en-US"/>
              </w:rPr>
              <w:t>UNA</w:t>
            </w:r>
          </w:p>
          <w:p w14:paraId="6F96A37D" w14:textId="77777777" w:rsidR="00042484" w:rsidRDefault="00042484" w:rsidP="0047662E">
            <w:pPr>
              <w:spacing w:after="120" w:line="240" w:lineRule="auto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Certificação ITIL Foundation V2 EXIN. 2009</w:t>
            </w:r>
          </w:p>
          <w:p w14:paraId="1B524B10" w14:textId="77777777" w:rsidR="00042484" w:rsidRDefault="00042484" w:rsidP="0047662E">
            <w:pPr>
              <w:spacing w:after="120" w:line="240" w:lineRule="auto"/>
              <w:rPr>
                <w:rFonts w:ascii="Verdana" w:hAnsi="Verdana"/>
                <w:lang w:val="en-US"/>
              </w:rPr>
            </w:pPr>
          </w:p>
          <w:p w14:paraId="68FE2E29" w14:textId="3CDDA859" w:rsidR="00042484" w:rsidRDefault="00042484" w:rsidP="00042484">
            <w:pPr>
              <w:pStyle w:val="ttulo20"/>
              <w:rPr>
                <w:lang w:val="en-US"/>
              </w:rPr>
            </w:pPr>
            <w:r>
              <w:rPr>
                <w:lang w:val="en-US"/>
              </w:rPr>
              <w:t>AUGE</w:t>
            </w:r>
            <w:r w:rsidR="00F3356A">
              <w:rPr>
                <w:lang w:val="en-US"/>
              </w:rPr>
              <w:t xml:space="preserve"> (2015)</w:t>
            </w:r>
          </w:p>
          <w:p w14:paraId="53F30244" w14:textId="0B44E38F" w:rsidR="00042484" w:rsidRPr="00042484" w:rsidRDefault="00F3356A" w:rsidP="00042484">
            <w:pPr>
              <w:rPr>
                <w:lang w:val="en-US"/>
              </w:rPr>
            </w:pPr>
            <w:r>
              <w:rPr>
                <w:lang w:val="en-US"/>
              </w:rPr>
              <w:t xml:space="preserve">Java, </w:t>
            </w:r>
            <w:r w:rsidR="00042484">
              <w:rPr>
                <w:lang w:val="en-US"/>
              </w:rPr>
              <w:t xml:space="preserve">Javascript, HTML, Postgres, </w:t>
            </w:r>
            <w:r>
              <w:rPr>
                <w:lang w:val="en-US"/>
              </w:rPr>
              <w:t>Dojo Toolkit.</w:t>
            </w:r>
          </w:p>
        </w:tc>
      </w:tr>
    </w:tbl>
    <w:p w14:paraId="460B59BD" w14:textId="1E902C43" w:rsidR="00886970" w:rsidRDefault="00886970" w:rsidP="003A3B90"/>
    <w:sectPr w:rsidR="00886970" w:rsidSect="004B7B2E">
      <w:footerReference w:type="default" r:id="rId12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06512" w14:textId="77777777" w:rsidR="00BB456C" w:rsidRDefault="00BB456C">
      <w:pPr>
        <w:spacing w:before="0" w:after="0" w:line="240" w:lineRule="auto"/>
      </w:pPr>
      <w:r>
        <w:separator/>
      </w:r>
    </w:p>
  </w:endnote>
  <w:endnote w:type="continuationSeparator" w:id="0">
    <w:p w14:paraId="37DFD096" w14:textId="77777777" w:rsidR="00BB456C" w:rsidRDefault="00BB45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368AF" w14:textId="77777777"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93066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D677B" w14:textId="77777777" w:rsidR="00BB456C" w:rsidRDefault="00BB456C">
      <w:pPr>
        <w:spacing w:before="0" w:after="0" w:line="240" w:lineRule="auto"/>
      </w:pPr>
      <w:r>
        <w:separator/>
      </w:r>
    </w:p>
  </w:footnote>
  <w:footnote w:type="continuationSeparator" w:id="0">
    <w:p w14:paraId="5AD5C6F5" w14:textId="77777777" w:rsidR="00BB456C" w:rsidRDefault="00BB456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82241DC"/>
    <w:multiLevelType w:val="hybridMultilevel"/>
    <w:tmpl w:val="93BAD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D1921"/>
    <w:multiLevelType w:val="hybridMultilevel"/>
    <w:tmpl w:val="9A68F52A"/>
    <w:lvl w:ilvl="0" w:tplc="00000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9E"/>
    <w:rsid w:val="000302D8"/>
    <w:rsid w:val="00042484"/>
    <w:rsid w:val="000B4A25"/>
    <w:rsid w:val="00193DC8"/>
    <w:rsid w:val="003218DF"/>
    <w:rsid w:val="00325AE6"/>
    <w:rsid w:val="0033047C"/>
    <w:rsid w:val="00390A43"/>
    <w:rsid w:val="003A3B90"/>
    <w:rsid w:val="003F4AE1"/>
    <w:rsid w:val="004500FB"/>
    <w:rsid w:val="0047662E"/>
    <w:rsid w:val="004B7B2E"/>
    <w:rsid w:val="004D029E"/>
    <w:rsid w:val="004E067E"/>
    <w:rsid w:val="006C492B"/>
    <w:rsid w:val="006F1C78"/>
    <w:rsid w:val="0077601E"/>
    <w:rsid w:val="00826923"/>
    <w:rsid w:val="00841091"/>
    <w:rsid w:val="0086573A"/>
    <w:rsid w:val="00886970"/>
    <w:rsid w:val="008C4183"/>
    <w:rsid w:val="008C6B59"/>
    <w:rsid w:val="008F1FEC"/>
    <w:rsid w:val="00900599"/>
    <w:rsid w:val="00900D6E"/>
    <w:rsid w:val="00930666"/>
    <w:rsid w:val="009E7FF4"/>
    <w:rsid w:val="00A1552A"/>
    <w:rsid w:val="00A2044E"/>
    <w:rsid w:val="00A2160C"/>
    <w:rsid w:val="00A44E54"/>
    <w:rsid w:val="00A83AFC"/>
    <w:rsid w:val="00A91BF9"/>
    <w:rsid w:val="00AC7920"/>
    <w:rsid w:val="00AF324C"/>
    <w:rsid w:val="00B70145"/>
    <w:rsid w:val="00BB456C"/>
    <w:rsid w:val="00BC3C1C"/>
    <w:rsid w:val="00C166B1"/>
    <w:rsid w:val="00C40D75"/>
    <w:rsid w:val="00C9148E"/>
    <w:rsid w:val="00DF203C"/>
    <w:rsid w:val="00E0477E"/>
    <w:rsid w:val="00E755E1"/>
    <w:rsid w:val="00EA06D5"/>
    <w:rsid w:val="00F05596"/>
    <w:rsid w:val="00F3356A"/>
    <w:rsid w:val="00F356E8"/>
    <w:rsid w:val="00F477D6"/>
    <w:rsid w:val="00F531ED"/>
    <w:rsid w:val="00FB5053"/>
    <w:rsid w:val="00FE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67DA2"/>
  <w15:docId w15:val="{76AA9BBA-5BB7-48E1-9C05-998BCDC7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har"/>
    <w:uiPriority w:val="1"/>
    <w:qFormat/>
    <w:rsid w:val="00476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47662E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577188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0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0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PargrafodaLista">
    <w:name w:val="List Paragraph"/>
    <w:basedOn w:val="Normal"/>
    <w:qFormat/>
    <w:rsid w:val="0086573A"/>
    <w:pPr>
      <w:suppressAutoHyphens/>
      <w:spacing w:before="0" w:after="200" w:line="276" w:lineRule="auto"/>
      <w:ind w:left="720"/>
    </w:pPr>
    <w:rPr>
      <w:rFonts w:ascii="Century Schoolbook" w:eastAsia="Times New Roman" w:hAnsi="Century Schoolbook" w:cs="Times New Roman"/>
      <w:color w:val="414751"/>
      <w:kern w:val="0"/>
      <w:lang w:eastAsia="ar-SA"/>
    </w:rPr>
  </w:style>
  <w:style w:type="character" w:customStyle="1" w:styleId="Ttulo1Char">
    <w:name w:val="Título 1 Char"/>
    <w:basedOn w:val="Fontepargpadro"/>
    <w:link w:val="Ttulo1"/>
    <w:uiPriority w:val="1"/>
    <w:rsid w:val="0047662E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47662E"/>
    <w:rPr>
      <w:rFonts w:asciiTheme="majorHAnsi" w:eastAsiaTheme="majorEastAsia" w:hAnsiTheme="majorHAnsi" w:cstheme="majorBidi"/>
      <w:color w:val="577188" w:themeColor="accent1" w:themeShade="BF"/>
      <w:kern w:val="20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70145"/>
    <w:rPr>
      <w:color w:val="646464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0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hiagomartinsdevv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%20Martins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27982430B74DF2BCE2F2585CD268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148A04-CDDE-4774-B8F8-8EBDC959C109}"/>
      </w:docPartPr>
      <w:docPartBody>
        <w:p w:rsidR="0091740D" w:rsidRDefault="009B4861">
          <w:pPr>
            <w:pStyle w:val="B927982430B74DF2BCE2F2585CD268A8"/>
          </w:pPr>
          <w:r>
            <w:t>[Seu Nome]</w:t>
          </w:r>
        </w:p>
      </w:docPartBody>
    </w:docPart>
    <w:docPart>
      <w:docPartPr>
        <w:name w:val="69D921DC64E84AA18372F797D2A91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1492B-BCE1-47C3-B197-6ED92E89F05D}"/>
      </w:docPartPr>
      <w:docPartBody>
        <w:p w:rsidR="00987BBD" w:rsidRDefault="0091740D" w:rsidP="0091740D">
          <w:pPr>
            <w:pStyle w:val="69D921DC64E84AA18372F797D2A91101"/>
          </w:pPr>
          <w:r>
            <w:t>[Telefone]</w:t>
          </w:r>
        </w:p>
      </w:docPartBody>
    </w:docPart>
    <w:docPart>
      <w:docPartPr>
        <w:name w:val="9BE3DC5FC9004249BDF233F12E668D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84A680-8678-437C-86A2-B58FBACE7DAB}"/>
      </w:docPartPr>
      <w:docPartBody>
        <w:p w:rsidR="001D2D1E" w:rsidRDefault="006F35E6" w:rsidP="006F35E6">
          <w:pPr>
            <w:pStyle w:val="9BE3DC5FC9004249BDF233F12E668D3E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B504F2B73245C5A95BA71B8138C6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654A9-4982-49C0-8509-28026619DF57}"/>
      </w:docPartPr>
      <w:docPartBody>
        <w:p w:rsidR="001D2D1E" w:rsidRDefault="006F35E6" w:rsidP="006F35E6">
          <w:pPr>
            <w:pStyle w:val="E9B504F2B73245C5A95BA71B8138C60E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2C1D1B1FD9C413FBF8433954A015C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85FFE4-C5E8-417A-9A15-57028C4CE7F9}"/>
      </w:docPartPr>
      <w:docPartBody>
        <w:p w:rsidR="001D2D1E" w:rsidRDefault="006F35E6" w:rsidP="006F35E6">
          <w:pPr>
            <w:pStyle w:val="12C1D1B1FD9C413FBF8433954A015CDA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0B4"/>
    <w:rsid w:val="000E050B"/>
    <w:rsid w:val="00142665"/>
    <w:rsid w:val="001977FC"/>
    <w:rsid w:val="001D2D1E"/>
    <w:rsid w:val="00392EA3"/>
    <w:rsid w:val="00517DE7"/>
    <w:rsid w:val="006F35E6"/>
    <w:rsid w:val="0070294E"/>
    <w:rsid w:val="00895173"/>
    <w:rsid w:val="009060B4"/>
    <w:rsid w:val="0091740D"/>
    <w:rsid w:val="00987BBD"/>
    <w:rsid w:val="009B4861"/>
    <w:rsid w:val="009C6C7C"/>
    <w:rsid w:val="00C1647A"/>
    <w:rsid w:val="00CE5CC2"/>
    <w:rsid w:val="00E01A9D"/>
    <w:rsid w:val="00E5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"/>
    <w:unhideWhenUsed/>
    <w:qFormat/>
    <w:rsid w:val="0091740D"/>
    <w:rPr>
      <w:color w:val="4472C4" w:themeColor="accent1"/>
    </w:rPr>
  </w:style>
  <w:style w:type="paragraph" w:customStyle="1" w:styleId="B927982430B74DF2BCE2F2585CD268A8">
    <w:name w:val="B927982430B74DF2BCE2F2585CD268A8"/>
  </w:style>
  <w:style w:type="character" w:styleId="TextodoEspaoReservado">
    <w:name w:val="Placeholder Text"/>
    <w:basedOn w:val="Fontepargpadro"/>
    <w:uiPriority w:val="99"/>
    <w:semiHidden/>
    <w:rsid w:val="006F35E6"/>
    <w:rPr>
      <w:color w:val="808080"/>
    </w:rPr>
  </w:style>
  <w:style w:type="character" w:customStyle="1" w:styleId="Textodoespaoreservado0">
    <w:name w:val="Texto do espaço reservado"/>
    <w:basedOn w:val="Fontepargpadro"/>
    <w:uiPriority w:val="99"/>
    <w:semiHidden/>
    <w:rsid w:val="006F35E6"/>
    <w:rPr>
      <w:color w:val="808080"/>
    </w:rPr>
  </w:style>
  <w:style w:type="paragraph" w:customStyle="1" w:styleId="69D921DC64E84AA18372F797D2A91101">
    <w:name w:val="69D921DC64E84AA18372F797D2A91101"/>
    <w:rsid w:val="0091740D"/>
  </w:style>
  <w:style w:type="paragraph" w:customStyle="1" w:styleId="9BE3DC5FC9004249BDF233F12E668D3E">
    <w:name w:val="9BE3DC5FC9004249BDF233F12E668D3E"/>
    <w:rsid w:val="006F35E6"/>
  </w:style>
  <w:style w:type="paragraph" w:customStyle="1" w:styleId="E9B504F2B73245C5A95BA71B8138C60E">
    <w:name w:val="E9B504F2B73245C5A95BA71B8138C60E"/>
    <w:rsid w:val="006F35E6"/>
  </w:style>
  <w:style w:type="paragraph" w:customStyle="1" w:styleId="12C1D1B1FD9C413FBF8433954A015CDA">
    <w:name w:val="12C1D1B1FD9C413FBF8433954A015CDA"/>
    <w:rsid w:val="006F3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Brasileiro, Casado, 30 anos
Rua Professor Adelmo Lodi, 194 – Casa 4</CompanyAddress>
  <CompanyPhone>(31) 99107-1831</CompanyPhone>
  <CompanyFax/>
  <CompanyEmail>thiagomartinsseg@gmail.com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CA79880-8F5B-40D5-99EF-8B32913E24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11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silva Martins</dc:creator>
  <cp:keywords/>
  <cp:lastModifiedBy>Thiago Martins</cp:lastModifiedBy>
  <cp:revision>11</cp:revision>
  <dcterms:created xsi:type="dcterms:W3CDTF">2020-12-03T13:38:00Z</dcterms:created>
  <dcterms:modified xsi:type="dcterms:W3CDTF">2021-01-30T16:29:00Z</dcterms:modified>
  <cp:category>Álvaro Camargos - Belo Horizonte, MG – 30860-090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